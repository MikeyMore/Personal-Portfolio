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62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652"/>
      </w:tblGrid>
      <w:tr w:rsidR="00692703" w:rsidRPr="00776CAA" w14:paraId="42B08452" w14:textId="77777777" w:rsidTr="002675DC">
        <w:trPr>
          <w:trHeight w:hRule="exact" w:val="1576"/>
        </w:trPr>
        <w:tc>
          <w:tcPr>
            <w:tcW w:w="8653" w:type="dxa"/>
            <w:tcMar>
              <w:top w:w="0" w:type="dxa"/>
              <w:bottom w:w="0" w:type="dxa"/>
            </w:tcMar>
          </w:tcPr>
          <w:p w14:paraId="11D2EA38" w14:textId="4A91DE31" w:rsidR="00692703" w:rsidRPr="00776CAA" w:rsidRDefault="00976070" w:rsidP="00976070">
            <w:pPr>
              <w:pStyle w:val="Title"/>
              <w:rPr>
                <w:rFonts w:ascii="Times New Roman" w:hAnsi="Times New Roman" w:cs="Times New Roman"/>
                <w:sz w:val="52"/>
                <w:szCs w:val="52"/>
                <w:lang w:val="es-PR"/>
              </w:rPr>
            </w:pPr>
            <w:r w:rsidRPr="00776CAA">
              <w:rPr>
                <w:rFonts w:ascii="Times New Roman" w:hAnsi="Times New Roman" w:cs="Times New Roman"/>
                <w:sz w:val="52"/>
                <w:szCs w:val="52"/>
                <w:lang w:val="es-PR"/>
              </w:rPr>
              <w:t>Michael O. Moreno Gierbolini</w:t>
            </w:r>
          </w:p>
          <w:p w14:paraId="63701A1E" w14:textId="34886717" w:rsidR="00692703" w:rsidRPr="00776CAA" w:rsidRDefault="00976070" w:rsidP="00913946">
            <w:pPr>
              <w:pStyle w:val="ContactInfo"/>
              <w:contextualSpacing w:val="0"/>
              <w:rPr>
                <w:rFonts w:ascii="Times New Roman" w:hAnsi="Times New Roman" w:cs="Times New Roman"/>
                <w:lang w:val="es-PR"/>
              </w:rPr>
            </w:pPr>
            <w:r w:rsidRPr="00776CAA">
              <w:rPr>
                <w:rFonts w:ascii="Times New Roman" w:hAnsi="Times New Roman" w:cs="Times New Roman"/>
                <w:lang w:val="es-PR"/>
              </w:rPr>
              <w:t>Aibonito Puerto Rico Urb. Campo Rey D-</w:t>
            </w:r>
            <w:proofErr w:type="gramStart"/>
            <w:r w:rsidR="007F67DD" w:rsidRPr="00776CAA">
              <w:rPr>
                <w:rFonts w:ascii="Times New Roman" w:hAnsi="Times New Roman" w:cs="Times New Roman"/>
                <w:lang w:val="es-PR"/>
              </w:rPr>
              <w:t>10</w:t>
            </w:r>
            <w:r w:rsidR="007F67DD">
              <w:rPr>
                <w:rFonts w:ascii="Times New Roman" w:hAnsi="Times New Roman" w:cs="Times New Roman"/>
                <w:lang w:val="es-PR"/>
              </w:rPr>
              <w:t xml:space="preserve">, </w:t>
            </w:r>
            <w:r w:rsidR="007F67DD" w:rsidRPr="00776CAA">
              <w:rPr>
                <w:rFonts w:ascii="Times New Roman" w:hAnsi="Times New Roman" w:cs="Times New Roman"/>
                <w:lang w:val="es-PR"/>
              </w:rPr>
              <w:t xml:space="preserve"> </w:t>
            </w:r>
            <w:r w:rsidRPr="00776CAA">
              <w:rPr>
                <w:rFonts w:ascii="Times New Roman" w:hAnsi="Times New Roman" w:cs="Times New Roman"/>
                <w:lang w:val="es-PR"/>
              </w:rPr>
              <w:t>00705</w:t>
            </w:r>
            <w:proofErr w:type="gramEnd"/>
            <w:r w:rsidR="00692703" w:rsidRPr="00776CAA">
              <w:rPr>
                <w:rFonts w:ascii="Times New Roman" w:hAnsi="Times New Roman" w:cs="Times New Roman"/>
                <w:lang w:val="es-PR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-1459182552"/>
                <w:placeholder>
                  <w:docPart w:val="7891A889865644ADB2A67C84E1EFBF36"/>
                </w:placeholder>
                <w:temporary/>
                <w:showingPlcHdr/>
                <w15:appearance w15:val="hidden"/>
              </w:sdtPr>
              <w:sdtContent>
                <w:r w:rsidR="00692703" w:rsidRPr="00776CAA">
                  <w:rPr>
                    <w:rFonts w:ascii="Times New Roman" w:hAnsi="Times New Roman" w:cs="Times New Roman"/>
                    <w:lang w:val="es-PR"/>
                  </w:rPr>
                  <w:t>·</w:t>
                </w:r>
              </w:sdtContent>
            </w:sdt>
            <w:r w:rsidR="00692703" w:rsidRPr="00776CAA">
              <w:rPr>
                <w:rFonts w:ascii="Times New Roman" w:hAnsi="Times New Roman" w:cs="Times New Roman"/>
                <w:lang w:val="es-PR"/>
              </w:rPr>
              <w:t xml:space="preserve"> </w:t>
            </w:r>
            <w:r w:rsidRPr="00776CAA">
              <w:rPr>
                <w:rFonts w:ascii="Times New Roman" w:hAnsi="Times New Roman" w:cs="Times New Roman"/>
                <w:lang w:val="es-PR"/>
              </w:rPr>
              <w:t>(787) 941</w:t>
            </w:r>
            <w:r w:rsidR="00F340A8">
              <w:rPr>
                <w:rFonts w:ascii="Times New Roman" w:hAnsi="Times New Roman" w:cs="Times New Roman"/>
                <w:lang w:val="es-PR"/>
              </w:rPr>
              <w:t>-</w:t>
            </w:r>
            <w:r w:rsidRPr="00776CAA">
              <w:rPr>
                <w:rFonts w:ascii="Times New Roman" w:hAnsi="Times New Roman" w:cs="Times New Roman"/>
                <w:lang w:val="es-PR"/>
              </w:rPr>
              <w:t>1280</w:t>
            </w:r>
          </w:p>
          <w:p w14:paraId="5EA6DE71" w14:textId="2B535114" w:rsidR="00692703" w:rsidRPr="00776CAA" w:rsidRDefault="00976070" w:rsidP="00913946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  <w:r w:rsidRPr="00776CAA">
              <w:rPr>
                <w:rFonts w:ascii="Times New Roman" w:hAnsi="Times New Roman" w:cs="Times New Roman"/>
              </w:rPr>
              <w:t>mmoreno38@email.uagm.edu</w:t>
            </w:r>
            <w:r w:rsidR="00692703" w:rsidRPr="00776CA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71D8" w:rsidRPr="00492EF0" w14:paraId="57003E9E" w14:textId="77777777" w:rsidTr="002675DC">
        <w:trPr>
          <w:trHeight w:val="9841"/>
        </w:trPr>
        <w:tc>
          <w:tcPr>
            <w:tcW w:w="8653" w:type="dxa"/>
            <w:tcMar>
              <w:top w:w="432" w:type="dxa"/>
            </w:tcMar>
          </w:tcPr>
          <w:p w14:paraId="1B11BD85" w14:textId="224B38C7" w:rsidR="00776CAA" w:rsidRPr="00492EF0" w:rsidRDefault="00776CAA" w:rsidP="00E93168">
            <w:pPr>
              <w:spacing w:line="360" w:lineRule="auto"/>
              <w:contextualSpacing w:val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76CAA">
              <w:rPr>
                <w:rFonts w:ascii="Times New Roman" w:hAnsi="Times New Roman" w:cs="Times New Roman"/>
              </w:rPr>
              <w:t xml:space="preserve"> </w:t>
            </w:r>
            <w:r w:rsidRPr="00492E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Objective:   </w:t>
            </w:r>
          </w:p>
          <w:p w14:paraId="55613A16" w14:textId="715ADDAA" w:rsidR="00492EF0" w:rsidRDefault="00976070" w:rsidP="00E93168">
            <w:p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776CAA">
              <w:rPr>
                <w:rFonts w:ascii="Times New Roman" w:hAnsi="Times New Roman" w:cs="Times New Roman"/>
              </w:rPr>
              <w:t xml:space="preserve">I’m a Computer Science and Engineering student </w:t>
            </w:r>
            <w:r w:rsidR="00AD7C79" w:rsidRPr="00776CAA">
              <w:rPr>
                <w:rFonts w:ascii="Times New Roman" w:hAnsi="Times New Roman" w:cs="Times New Roman"/>
              </w:rPr>
              <w:t>in</w:t>
            </w:r>
            <w:r w:rsidRPr="00776CAA">
              <w:rPr>
                <w:rFonts w:ascii="Times New Roman" w:hAnsi="Times New Roman" w:cs="Times New Roman"/>
              </w:rPr>
              <w:t xml:space="preserve"> my last year of studies looking for a</w:t>
            </w:r>
            <w:r w:rsidR="007F67DD">
              <w:rPr>
                <w:rFonts w:ascii="Times New Roman" w:hAnsi="Times New Roman" w:cs="Times New Roman"/>
              </w:rPr>
              <w:t xml:space="preserve"> job opportunity</w:t>
            </w:r>
            <w:r w:rsidR="003E6E96">
              <w:rPr>
                <w:rFonts w:ascii="Times New Roman" w:hAnsi="Times New Roman" w:cs="Times New Roman"/>
              </w:rPr>
              <w:t xml:space="preserve"> to learn more from a work perspective and to put my skills </w:t>
            </w:r>
            <w:r w:rsidR="00AD7C79">
              <w:rPr>
                <w:rFonts w:ascii="Times New Roman" w:hAnsi="Times New Roman" w:cs="Times New Roman"/>
              </w:rPr>
              <w:t>into</w:t>
            </w:r>
            <w:r w:rsidR="003E6E96">
              <w:rPr>
                <w:rFonts w:ascii="Times New Roman" w:hAnsi="Times New Roman" w:cs="Times New Roman"/>
              </w:rPr>
              <w:t xml:space="preserve"> practice.</w:t>
            </w:r>
            <w:r w:rsidR="007F67DD">
              <w:rPr>
                <w:rFonts w:ascii="Times New Roman" w:hAnsi="Times New Roman" w:cs="Times New Roman"/>
              </w:rPr>
              <w:t xml:space="preserve"> I consider </w:t>
            </w:r>
            <w:r w:rsidR="00AD7C79">
              <w:rPr>
                <w:rFonts w:ascii="Times New Roman" w:hAnsi="Times New Roman" w:cs="Times New Roman"/>
              </w:rPr>
              <w:t>myself</w:t>
            </w:r>
            <w:r w:rsidR="007F67DD">
              <w:rPr>
                <w:rFonts w:ascii="Times New Roman" w:hAnsi="Times New Roman" w:cs="Times New Roman"/>
              </w:rPr>
              <w:t xml:space="preserve"> to be very versatile and can easily learn more programming languages. </w:t>
            </w:r>
            <w:r w:rsidR="00AD7C79">
              <w:rPr>
                <w:rFonts w:ascii="Times New Roman" w:hAnsi="Times New Roman" w:cs="Times New Roman"/>
              </w:rPr>
              <w:t>I’m</w:t>
            </w:r>
            <w:r w:rsidR="007F67DD">
              <w:rPr>
                <w:rFonts w:ascii="Times New Roman" w:hAnsi="Times New Roman" w:cs="Times New Roman"/>
              </w:rPr>
              <w:t xml:space="preserve"> a technology enthusiast </w:t>
            </w:r>
            <w:r w:rsidR="00AD7C79">
              <w:rPr>
                <w:rFonts w:ascii="Times New Roman" w:hAnsi="Times New Roman" w:cs="Times New Roman"/>
              </w:rPr>
              <w:t>and a grounded individual.</w:t>
            </w:r>
          </w:p>
          <w:p w14:paraId="039ACA8D" w14:textId="77777777" w:rsidR="00492EF0" w:rsidRDefault="00492EF0" w:rsidP="00E93168">
            <w:pPr>
              <w:spacing w:line="360" w:lineRule="auto"/>
              <w:contextualSpacing w:val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92EF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Education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</w:t>
            </w:r>
          </w:p>
          <w:p w14:paraId="495B0ECA" w14:textId="77777777" w:rsidR="00492EF0" w:rsidRDefault="00492EF0" w:rsidP="00E93168">
            <w:p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 G. Mendez University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492E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2EF0">
              <w:rPr>
                <w:rFonts w:ascii="Times New Roman" w:hAnsi="Times New Roman" w:cs="Times New Roman"/>
                <w:sz w:val="24"/>
                <w:szCs w:val="24"/>
              </w:rPr>
              <w:t>Gurabo</w:t>
            </w:r>
            <w:proofErr w:type="spellEnd"/>
            <w:r w:rsidRPr="00492EF0">
              <w:rPr>
                <w:rFonts w:ascii="Times New Roman" w:hAnsi="Times New Roman" w:cs="Times New Roman"/>
                <w:sz w:val="24"/>
                <w:szCs w:val="24"/>
              </w:rPr>
              <w:t xml:space="preserve"> Campus Engineering School</w:t>
            </w:r>
          </w:p>
          <w:p w14:paraId="25F5C4FC" w14:textId="77777777" w:rsidR="00492EF0" w:rsidRDefault="00E93168" w:rsidP="00E93168">
            <w:p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B.A. – Computer Science and Engineering </w:t>
            </w:r>
          </w:p>
          <w:p w14:paraId="66883878" w14:textId="77777777" w:rsidR="00E93168" w:rsidRDefault="00E93168" w:rsidP="00E93168">
            <w:p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3168">
              <w:rPr>
                <w:rFonts w:ascii="Times New Roman" w:hAnsi="Times New Roman" w:cs="Times New Roman"/>
                <w:sz w:val="24"/>
                <w:szCs w:val="24"/>
              </w:rPr>
              <w:t>Expected graduation date: December 2023</w:t>
            </w:r>
          </w:p>
          <w:p w14:paraId="42378C43" w14:textId="57A08809" w:rsidR="00891B0B" w:rsidRDefault="00F340A8" w:rsidP="00E93168">
            <w:p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GPA: 3.13/4.0</w:t>
            </w:r>
          </w:p>
          <w:p w14:paraId="6FA70259" w14:textId="55A39725" w:rsidR="00F340A8" w:rsidRDefault="00F340A8" w:rsidP="00F340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340A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kills:</w:t>
            </w:r>
          </w:p>
          <w:p w14:paraId="7FEA582E" w14:textId="66899EF6" w:rsidR="003E6E96" w:rsidRDefault="003E6E96" w:rsidP="00F340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Programing</w:t>
            </w:r>
            <w:r w:rsidR="00C967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Software development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027F2A7" w14:textId="5458F942" w:rsidR="003E6E96" w:rsidRPr="00EE1035" w:rsidRDefault="003E6E96" w:rsidP="003E6E9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10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Java:</w:t>
            </w:r>
            <w:r w:rsidR="00EE1035" w:rsidRPr="00EE10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15516">
              <w:rPr>
                <w:rFonts w:ascii="Times New Roman" w:hAnsi="Times New Roman" w:cs="Times New Roman"/>
                <w:sz w:val="24"/>
                <w:szCs w:val="24"/>
              </w:rPr>
              <w:t xml:space="preserve">Experience in programming. Took an </w:t>
            </w:r>
            <w:r w:rsidR="003E5607">
              <w:rPr>
                <w:rFonts w:ascii="Times New Roman" w:hAnsi="Times New Roman" w:cs="Times New Roman"/>
                <w:sz w:val="24"/>
                <w:szCs w:val="24"/>
              </w:rPr>
              <w:t>Object-Oriented</w:t>
            </w:r>
            <w:r w:rsidR="00E15516">
              <w:rPr>
                <w:rFonts w:ascii="Times New Roman" w:hAnsi="Times New Roman" w:cs="Times New Roman"/>
                <w:sz w:val="24"/>
                <w:szCs w:val="24"/>
              </w:rPr>
              <w:t xml:space="preserve"> Programing Course </w:t>
            </w:r>
            <w:r w:rsidR="003E560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E15516">
              <w:rPr>
                <w:rFonts w:ascii="Times New Roman" w:hAnsi="Times New Roman" w:cs="Times New Roman"/>
                <w:sz w:val="24"/>
                <w:szCs w:val="24"/>
              </w:rPr>
              <w:t xml:space="preserve"> worked on a few projects where I learned to program </w:t>
            </w:r>
            <w:r w:rsidR="00EE1035" w:rsidRPr="00EE1035">
              <w:rPr>
                <w:rFonts w:ascii="Times New Roman" w:hAnsi="Times New Roman" w:cs="Times New Roman"/>
                <w:sz w:val="24"/>
                <w:szCs w:val="24"/>
              </w:rPr>
              <w:t xml:space="preserve">Java server pages, java servlets, </w:t>
            </w:r>
            <w:r w:rsidR="00EE1035">
              <w:rPr>
                <w:rFonts w:ascii="Times New Roman" w:hAnsi="Times New Roman" w:cs="Times New Roman"/>
                <w:sz w:val="24"/>
                <w:szCs w:val="24"/>
              </w:rPr>
              <w:t xml:space="preserve">front and </w:t>
            </w:r>
            <w:r w:rsidR="004D6954"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  <w:r w:rsidR="00EE1035">
              <w:rPr>
                <w:rFonts w:ascii="Times New Roman" w:hAnsi="Times New Roman" w:cs="Times New Roman"/>
                <w:sz w:val="24"/>
                <w:szCs w:val="24"/>
              </w:rPr>
              <w:t xml:space="preserve"> server development</w:t>
            </w:r>
            <w:r w:rsidR="00E15516">
              <w:rPr>
                <w:rFonts w:ascii="Times New Roman" w:hAnsi="Times New Roman" w:cs="Times New Roman"/>
                <w:sz w:val="24"/>
                <w:szCs w:val="24"/>
              </w:rPr>
              <w:t xml:space="preserve"> in tomcat</w:t>
            </w:r>
            <w:r w:rsidR="00EE1035">
              <w:rPr>
                <w:rFonts w:ascii="Times New Roman" w:hAnsi="Times New Roman" w:cs="Times New Roman"/>
                <w:sz w:val="24"/>
                <w:szCs w:val="24"/>
              </w:rPr>
              <w:t>, android Web applications, etc.</w:t>
            </w:r>
          </w:p>
          <w:p w14:paraId="0DCFE9F2" w14:textId="00683378" w:rsidR="003E6E96" w:rsidRDefault="003E6E96" w:rsidP="003E6E9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C++:</w:t>
            </w:r>
            <w:r w:rsidR="00E155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15516">
              <w:rPr>
                <w:rFonts w:ascii="Times New Roman" w:hAnsi="Times New Roman" w:cs="Times New Roman"/>
                <w:sz w:val="24"/>
                <w:szCs w:val="24"/>
              </w:rPr>
              <w:t xml:space="preserve">Coding experience. Took </w:t>
            </w:r>
            <w:r w:rsidR="00FA73D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15516">
              <w:rPr>
                <w:rFonts w:ascii="Times New Roman" w:hAnsi="Times New Roman" w:cs="Times New Roman"/>
                <w:sz w:val="24"/>
                <w:szCs w:val="24"/>
              </w:rPr>
              <w:t xml:space="preserve"> Course 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73D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 structure management</w:t>
            </w:r>
            <w:r w:rsidR="00A30C29">
              <w:rPr>
                <w:rFonts w:ascii="Times New Roman" w:hAnsi="Times New Roman" w:cs="Times New Roman"/>
                <w:sz w:val="24"/>
                <w:szCs w:val="24"/>
              </w:rPr>
              <w:t xml:space="preserve"> and algorithms</w:t>
            </w:r>
            <w:r w:rsidR="00E15516">
              <w:rPr>
                <w:rFonts w:ascii="Times New Roman" w:hAnsi="Times New Roman" w:cs="Times New Roman"/>
                <w:sz w:val="24"/>
                <w:szCs w:val="24"/>
              </w:rPr>
              <w:t xml:space="preserve"> where I learned how to program binary search trees and other algorithms for data management</w:t>
            </w:r>
            <w:r w:rsidR="00A30C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16EF49" w14:textId="5FE83840" w:rsidR="003E6E96" w:rsidRDefault="003E6E96" w:rsidP="003E6E9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Python:</w:t>
            </w:r>
            <w:r w:rsidR="00EE10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15516">
              <w:rPr>
                <w:rFonts w:ascii="Times New Roman" w:hAnsi="Times New Roman" w:cs="Times New Roman"/>
                <w:sz w:val="24"/>
                <w:szCs w:val="24"/>
              </w:rPr>
              <w:t>Learned Python on my own</w:t>
            </w:r>
            <w:r w:rsidR="003E5607">
              <w:rPr>
                <w:rFonts w:ascii="Times New Roman" w:hAnsi="Times New Roman" w:cs="Times New Roman"/>
                <w:sz w:val="24"/>
                <w:szCs w:val="24"/>
              </w:rPr>
              <w:t xml:space="preserve"> as a hobby</w:t>
            </w:r>
            <w:r w:rsidR="00E15516">
              <w:rPr>
                <w:rFonts w:ascii="Times New Roman" w:hAnsi="Times New Roman" w:cs="Times New Roman"/>
                <w:sz w:val="24"/>
                <w:szCs w:val="24"/>
              </w:rPr>
              <w:t xml:space="preserve"> by programming videogames using the </w:t>
            </w:r>
            <w:r w:rsidR="003E560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E15516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  <w:proofErr w:type="spellEnd"/>
            <w:r w:rsidR="003E560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E15516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  <w:r w:rsidR="003E56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AE6548" w14:textId="437B52A2" w:rsidR="003E6E96" w:rsidRPr="006E4C65" w:rsidRDefault="005B6789" w:rsidP="005B678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HTML:</w:t>
            </w:r>
            <w:r w:rsidR="003E5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E5607">
              <w:rPr>
                <w:rFonts w:ascii="Times New Roman" w:hAnsi="Times New Roman" w:cs="Times New Roman"/>
                <w:sz w:val="24"/>
                <w:szCs w:val="24"/>
              </w:rPr>
              <w:t>Learned the basics about HTML in a course mobile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 w:rsidR="003E5607">
              <w:rPr>
                <w:rFonts w:ascii="Times New Roman" w:hAnsi="Times New Roman" w:cs="Times New Roman"/>
                <w:sz w:val="24"/>
                <w:szCs w:val="24"/>
              </w:rPr>
              <w:t>and internet programing where I worked on coding an amazon clone/online bookstore.</w:t>
            </w:r>
          </w:p>
          <w:p w14:paraId="0B6EFC4D" w14:textId="1C09FC94" w:rsidR="006E4C65" w:rsidRPr="005B6789" w:rsidRDefault="006E4C65" w:rsidP="005B678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ReactJS: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Took an online course in codeacademy.com where I learned most of the basics and practiced with the exercises </w:t>
            </w:r>
            <w:r w:rsidR="007F67DD">
              <w:rPr>
                <w:rFonts w:ascii="Times New Roman" w:hAnsi="Times New Roman" w:cs="Times New Roman"/>
                <w:sz w:val="24"/>
                <w:szCs w:val="24"/>
              </w:rPr>
              <w:t>the course provided.</w:t>
            </w:r>
          </w:p>
          <w:p w14:paraId="25043BBD" w14:textId="77777777" w:rsidR="00AD7C79" w:rsidRDefault="00AD7C79" w:rsidP="006E5C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6A8719" w14:textId="77777777" w:rsidR="00AD7C79" w:rsidRDefault="00AD7C79" w:rsidP="006E5C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F87712" w14:textId="2E748DA4" w:rsidR="005B6789" w:rsidRDefault="006E5C0F" w:rsidP="006E5C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Data Management:</w:t>
            </w:r>
          </w:p>
          <w:p w14:paraId="15916B1F" w14:textId="0708E1F3" w:rsidR="006E5C0F" w:rsidRPr="006E5C0F" w:rsidRDefault="006E5C0F" w:rsidP="006E5C0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67DD">
              <w:rPr>
                <w:rFonts w:ascii="Times New Roman" w:hAnsi="Times New Roman" w:cs="Times New Roman"/>
                <w:sz w:val="24"/>
                <w:szCs w:val="24"/>
              </w:rPr>
              <w:t>Took a full course on database management and design using MySQL and applied that knowledge later in a back-end server I programmed.</w:t>
            </w:r>
          </w:p>
          <w:p w14:paraId="7BA1C351" w14:textId="53B19EBE" w:rsidR="006E5C0F" w:rsidRDefault="006E5C0F" w:rsidP="006E5C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Skills:</w:t>
            </w:r>
          </w:p>
          <w:p w14:paraId="6023B69D" w14:textId="2A14E903" w:rsidR="006E5C0F" w:rsidRPr="006E5C0F" w:rsidRDefault="006E5C0F" w:rsidP="006E5C0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Bilingual: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Comfortable speaking English and Spanish.</w:t>
            </w:r>
          </w:p>
          <w:p w14:paraId="7F3BE4E3" w14:textId="71EC1338" w:rsidR="006E5C0F" w:rsidRPr="00D97ACE" w:rsidRDefault="00D97ACE" w:rsidP="006E5C0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Microsoft office: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Excel, Word and PowerPoint.</w:t>
            </w:r>
          </w:p>
          <w:p w14:paraId="08AA49D4" w14:textId="5F8E55CC" w:rsidR="00D97ACE" w:rsidRPr="00D97ACE" w:rsidRDefault="00D97ACE" w:rsidP="006E5C0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Burp Suite and Wireshark: </w:t>
            </w:r>
            <w:r w:rsidRPr="00D97ACE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security </w:t>
            </w:r>
            <w:r w:rsidR="00891B0B">
              <w:rPr>
                <w:rFonts w:ascii="Times New Roman" w:hAnsi="Times New Roman" w:cs="Times New Roman"/>
                <w:sz w:val="24"/>
                <w:szCs w:val="24"/>
              </w:rPr>
              <w:t xml:space="preserve">and pen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891B0B">
              <w:rPr>
                <w:rFonts w:ascii="Times New Roman" w:hAnsi="Times New Roman" w:cs="Times New Roman"/>
                <w:sz w:val="24"/>
                <w:szCs w:val="24"/>
              </w:rPr>
              <w:t xml:space="preserve"> experience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CBCA1F" w14:textId="63A6C412" w:rsidR="00D97ACE" w:rsidRPr="00781449" w:rsidRDefault="00D97ACE" w:rsidP="006E5C0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Troubleshooting: </w:t>
            </w:r>
            <w:r w:rsidR="00781449">
              <w:rPr>
                <w:rFonts w:ascii="Times New Roman" w:hAnsi="Times New Roman" w:cs="Times New Roman"/>
                <w:sz w:val="24"/>
                <w:szCs w:val="24"/>
              </w:rPr>
              <w:t>debugging and testing experience.</w:t>
            </w:r>
          </w:p>
          <w:p w14:paraId="0FBCD729" w14:textId="3B03EC20" w:rsidR="00781449" w:rsidRDefault="002E7884" w:rsidP="006E5C0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Cisco Packet Tracer: </w:t>
            </w:r>
            <w:r w:rsidR="007F67DD">
              <w:rPr>
                <w:rFonts w:ascii="Times New Roman" w:hAnsi="Times New Roman" w:cs="Times New Roman"/>
                <w:sz w:val="24"/>
                <w:szCs w:val="24"/>
              </w:rPr>
              <w:t>Took a course on networking and in that course, I created a s</w:t>
            </w:r>
            <w:r w:rsidRPr="002E7884">
              <w:rPr>
                <w:rFonts w:ascii="Times New Roman" w:hAnsi="Times New Roman" w:cs="Times New Roman"/>
                <w:sz w:val="24"/>
                <w:szCs w:val="24"/>
              </w:rPr>
              <w:t>ub network</w:t>
            </w:r>
            <w:r w:rsidR="007F67DD">
              <w:rPr>
                <w:rFonts w:ascii="Times New Roman" w:hAnsi="Times New Roman" w:cs="Times New Roman"/>
                <w:sz w:val="24"/>
                <w:szCs w:val="24"/>
              </w:rPr>
              <w:t xml:space="preserve"> using packet tracer.</w:t>
            </w:r>
          </w:p>
          <w:p w14:paraId="0D7F29F2" w14:textId="5AB8EC99" w:rsidR="00395D12" w:rsidRPr="002675DC" w:rsidRDefault="002E7884" w:rsidP="00395D1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experience in Arduino programming.</w:t>
            </w:r>
            <w:r w:rsidR="007F67DD">
              <w:rPr>
                <w:rFonts w:ascii="Times New Roman" w:hAnsi="Times New Roman" w:cs="Times New Roman"/>
                <w:sz w:val="24"/>
                <w:szCs w:val="24"/>
              </w:rPr>
              <w:t xml:space="preserve"> Took a course on microprocessors where we learned most of the Arduino functions and as the final project, I created an arcade game using a 2x16 led screen and a joystick.</w:t>
            </w:r>
          </w:p>
          <w:p w14:paraId="774E815E" w14:textId="6278DCD6" w:rsidR="00395D12" w:rsidRDefault="00395D12" w:rsidP="00395D1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95D1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Course Work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:</w:t>
            </w:r>
          </w:p>
          <w:p w14:paraId="51BCF939" w14:textId="23C6DC43" w:rsidR="00395D12" w:rsidRPr="004C6A2B" w:rsidRDefault="00395D12" w:rsidP="00395D1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CPEN410: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 web and internet programing course passed with grade A, in this course I worked on a web page project, in this project I worked to develop a fully functional online bookstore webpage with an android app included.</w:t>
            </w:r>
          </w:p>
          <w:p w14:paraId="56D76460" w14:textId="422D24C2" w:rsidR="004C6A2B" w:rsidRDefault="00EC5970" w:rsidP="00EC597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Other:</w:t>
            </w:r>
          </w:p>
          <w:p w14:paraId="7397F277" w14:textId="77777777" w:rsidR="00EC5970" w:rsidRPr="00EC5970" w:rsidRDefault="00EC5970" w:rsidP="00EC597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9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Projects</w:t>
            </w:r>
          </w:p>
          <w:p w14:paraId="571ED812" w14:textId="494F6BF2" w:rsidR="00EC5970" w:rsidRPr="00EC5970" w:rsidRDefault="00EC5970" w:rsidP="00EC597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UFO in Space: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a fully functional videogame in python where I drew all the assets on paint, in this videogame you are a spaceship/UFO, and the objective was to doge asteroids. </w:t>
            </w:r>
          </w:p>
          <w:p w14:paraId="361B9203" w14:textId="15E8694F" w:rsidR="00EC5970" w:rsidRPr="00EC5970" w:rsidRDefault="00EC5970" w:rsidP="00EC597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Minecraft custom assets and mod: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side project I researched and figured out how to mod Minecraft using Minecraft Forge and I created a custom mod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in game assets.</w:t>
            </w:r>
          </w:p>
          <w:p w14:paraId="3975EC21" w14:textId="0362A808" w:rsidR="00EC5970" w:rsidRPr="00EC5970" w:rsidRDefault="00EC5970" w:rsidP="00EC597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Password Hacking and Virtual machines: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took a </w:t>
            </w:r>
            <w:r w:rsidR="002675DC">
              <w:rPr>
                <w:rFonts w:ascii="Times New Roman" w:hAnsi="Times New Roman" w:cs="Times New Roman"/>
                <w:sz w:val="24"/>
                <w:szCs w:val="24"/>
              </w:rPr>
              <w:t xml:space="preserve">course on Operating Systems and learned about virtual machines and then after learning about kali Linux, I started watching YouTube videos and learned the basics on password hacking and other information gathering techniques. </w:t>
            </w:r>
          </w:p>
          <w:p w14:paraId="57FFD5A2" w14:textId="77777777" w:rsidR="00EC5970" w:rsidRPr="00EC5970" w:rsidRDefault="00EC5970" w:rsidP="00EC5970">
            <w:pPr>
              <w:pStyle w:val="ListParagraph"/>
              <w:spacing w:line="360" w:lineRule="auto"/>
              <w:ind w:left="60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1EFCB92E" w14:textId="77777777" w:rsidR="00395D12" w:rsidRPr="00395D12" w:rsidRDefault="00395D12" w:rsidP="00395D12">
            <w:pPr>
              <w:pStyle w:val="ListParagraph"/>
              <w:spacing w:line="360" w:lineRule="auto"/>
              <w:ind w:left="60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79D2C484" w14:textId="77777777" w:rsidR="00F340A8" w:rsidRDefault="00F340A8" w:rsidP="00F340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08D10D84" w14:textId="005FA0C3" w:rsidR="00F340A8" w:rsidRPr="00F340A8" w:rsidRDefault="00F340A8" w:rsidP="00F340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6E5C0F" w:rsidRPr="00492EF0" w14:paraId="768219D5" w14:textId="77777777" w:rsidTr="002675DC">
        <w:trPr>
          <w:trHeight w:val="437"/>
        </w:trPr>
        <w:tc>
          <w:tcPr>
            <w:tcW w:w="8653" w:type="dxa"/>
            <w:tcMar>
              <w:top w:w="432" w:type="dxa"/>
            </w:tcMar>
          </w:tcPr>
          <w:p w14:paraId="02FE72AD" w14:textId="77777777" w:rsidR="006E5C0F" w:rsidRPr="00776CAA" w:rsidRDefault="006E5C0F" w:rsidP="00E9316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41FE91AD" w14:textId="77777777" w:rsidR="00EC5970" w:rsidRPr="00EC5970" w:rsidRDefault="00EC5970" w:rsidP="002675DC"/>
    <w:sectPr w:rsidR="00EC5970" w:rsidRPr="00EC597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9324D" w14:textId="77777777" w:rsidR="00D835E3" w:rsidRDefault="00D835E3" w:rsidP="0068194B">
      <w:r>
        <w:separator/>
      </w:r>
    </w:p>
    <w:p w14:paraId="0F3B9396" w14:textId="77777777" w:rsidR="00D835E3" w:rsidRDefault="00D835E3"/>
    <w:p w14:paraId="7B998C46" w14:textId="77777777" w:rsidR="00D835E3" w:rsidRDefault="00D835E3"/>
  </w:endnote>
  <w:endnote w:type="continuationSeparator" w:id="0">
    <w:p w14:paraId="4985A06D" w14:textId="77777777" w:rsidR="00D835E3" w:rsidRDefault="00D835E3" w:rsidP="0068194B">
      <w:r>
        <w:continuationSeparator/>
      </w:r>
    </w:p>
    <w:p w14:paraId="26684CAB" w14:textId="77777777" w:rsidR="00D835E3" w:rsidRDefault="00D835E3"/>
    <w:p w14:paraId="0A51F226" w14:textId="77777777" w:rsidR="00D835E3" w:rsidRDefault="00D83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1579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C732" w14:textId="77777777" w:rsidR="00D835E3" w:rsidRDefault="00D835E3" w:rsidP="0068194B">
      <w:r>
        <w:separator/>
      </w:r>
    </w:p>
    <w:p w14:paraId="57B27CB7" w14:textId="77777777" w:rsidR="00D835E3" w:rsidRDefault="00D835E3"/>
    <w:p w14:paraId="7567511E" w14:textId="77777777" w:rsidR="00D835E3" w:rsidRDefault="00D835E3"/>
  </w:footnote>
  <w:footnote w:type="continuationSeparator" w:id="0">
    <w:p w14:paraId="6C821B27" w14:textId="77777777" w:rsidR="00D835E3" w:rsidRDefault="00D835E3" w:rsidP="0068194B">
      <w:r>
        <w:continuationSeparator/>
      </w:r>
    </w:p>
    <w:p w14:paraId="5658A3B3" w14:textId="77777777" w:rsidR="00D835E3" w:rsidRDefault="00D835E3"/>
    <w:p w14:paraId="218CDFAC" w14:textId="77777777" w:rsidR="00D835E3" w:rsidRDefault="00D835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293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D5C826" wp14:editId="0A6C0B9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18015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E805B19"/>
    <w:multiLevelType w:val="hybridMultilevel"/>
    <w:tmpl w:val="4EE29106"/>
    <w:lvl w:ilvl="0" w:tplc="8F449818">
      <w:start w:val="2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48505105">
    <w:abstractNumId w:val="9"/>
  </w:num>
  <w:num w:numId="2" w16cid:durableId="1779787529">
    <w:abstractNumId w:val="8"/>
  </w:num>
  <w:num w:numId="3" w16cid:durableId="1961185718">
    <w:abstractNumId w:val="7"/>
  </w:num>
  <w:num w:numId="4" w16cid:durableId="1290818181">
    <w:abstractNumId w:val="6"/>
  </w:num>
  <w:num w:numId="5" w16cid:durableId="2014530642">
    <w:abstractNumId w:val="10"/>
  </w:num>
  <w:num w:numId="6" w16cid:durableId="679889293">
    <w:abstractNumId w:val="3"/>
  </w:num>
  <w:num w:numId="7" w16cid:durableId="354884413">
    <w:abstractNumId w:val="11"/>
  </w:num>
  <w:num w:numId="8" w16cid:durableId="619727701">
    <w:abstractNumId w:val="2"/>
  </w:num>
  <w:num w:numId="9" w16cid:durableId="1883712748">
    <w:abstractNumId w:val="12"/>
  </w:num>
  <w:num w:numId="10" w16cid:durableId="2061858400">
    <w:abstractNumId w:val="5"/>
  </w:num>
  <w:num w:numId="11" w16cid:durableId="606888562">
    <w:abstractNumId w:val="4"/>
  </w:num>
  <w:num w:numId="12" w16cid:durableId="445077077">
    <w:abstractNumId w:val="1"/>
  </w:num>
  <w:num w:numId="13" w16cid:durableId="72238296">
    <w:abstractNumId w:val="0"/>
  </w:num>
  <w:num w:numId="14" w16cid:durableId="347683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70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17C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75DC"/>
    <w:rsid w:val="00275EAE"/>
    <w:rsid w:val="00294998"/>
    <w:rsid w:val="00297F18"/>
    <w:rsid w:val="002A1945"/>
    <w:rsid w:val="002B2958"/>
    <w:rsid w:val="002B3FC8"/>
    <w:rsid w:val="002D23C5"/>
    <w:rsid w:val="002D6137"/>
    <w:rsid w:val="002E7884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D12"/>
    <w:rsid w:val="003A0632"/>
    <w:rsid w:val="003A30E5"/>
    <w:rsid w:val="003A6ADF"/>
    <w:rsid w:val="003B5928"/>
    <w:rsid w:val="003D380F"/>
    <w:rsid w:val="003E160D"/>
    <w:rsid w:val="003E5607"/>
    <w:rsid w:val="003E6E96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2EF0"/>
    <w:rsid w:val="00494CF6"/>
    <w:rsid w:val="00495F8D"/>
    <w:rsid w:val="004A1088"/>
    <w:rsid w:val="004A1FAE"/>
    <w:rsid w:val="004A32FF"/>
    <w:rsid w:val="004B06EB"/>
    <w:rsid w:val="004B6AD0"/>
    <w:rsid w:val="004C2D5D"/>
    <w:rsid w:val="004C33E1"/>
    <w:rsid w:val="004C6A2B"/>
    <w:rsid w:val="004D6954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6789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6E4C65"/>
    <w:rsid w:val="006E5C0F"/>
    <w:rsid w:val="006E6E78"/>
    <w:rsid w:val="00712D8B"/>
    <w:rsid w:val="007273B7"/>
    <w:rsid w:val="00733E0A"/>
    <w:rsid w:val="0074403D"/>
    <w:rsid w:val="00746D44"/>
    <w:rsid w:val="007538DC"/>
    <w:rsid w:val="00757803"/>
    <w:rsid w:val="00776CAA"/>
    <w:rsid w:val="00781449"/>
    <w:rsid w:val="0079206B"/>
    <w:rsid w:val="00796076"/>
    <w:rsid w:val="007C0566"/>
    <w:rsid w:val="007C606B"/>
    <w:rsid w:val="007E6A61"/>
    <w:rsid w:val="007F67DD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1B0B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6070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0C29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D7C79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6F7B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67D6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35E3"/>
    <w:rsid w:val="00D9521A"/>
    <w:rsid w:val="00D97ACE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5516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3168"/>
    <w:rsid w:val="00E9528E"/>
    <w:rsid w:val="00EA5099"/>
    <w:rsid w:val="00EC1351"/>
    <w:rsid w:val="00EC4CBF"/>
    <w:rsid w:val="00EC5970"/>
    <w:rsid w:val="00EE1035"/>
    <w:rsid w:val="00EE2CA8"/>
    <w:rsid w:val="00EF17E8"/>
    <w:rsid w:val="00EF51D9"/>
    <w:rsid w:val="00F130DD"/>
    <w:rsid w:val="00F24884"/>
    <w:rsid w:val="00F340A8"/>
    <w:rsid w:val="00F476C4"/>
    <w:rsid w:val="00F61DF9"/>
    <w:rsid w:val="00F81960"/>
    <w:rsid w:val="00F82424"/>
    <w:rsid w:val="00F8769D"/>
    <w:rsid w:val="00F9350C"/>
    <w:rsid w:val="00F94EB5"/>
    <w:rsid w:val="00F9624D"/>
    <w:rsid w:val="00FA73D8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D9E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91A889865644ADB2A67C84E1EF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520FD-4451-487E-9432-BEB3754A177E}"/>
      </w:docPartPr>
      <w:docPartBody>
        <w:p w:rsidR="00E96DCD" w:rsidRDefault="00000000">
          <w:pPr>
            <w:pStyle w:val="7891A889865644ADB2A67C84E1EFBF36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99"/>
    <w:rsid w:val="009F4A99"/>
    <w:rsid w:val="00C3538E"/>
    <w:rsid w:val="00E9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891A889865644ADB2A67C84E1EFBF36">
    <w:name w:val="7891A889865644ADB2A67C84E1EFBF3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2023-04-19T17:46:00Z</dcterms:created>
  <dcterms:modified xsi:type="dcterms:W3CDTF">2023-04-19T18:07:00Z</dcterms:modified>
  <cp:category/>
</cp:coreProperties>
</file>